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8B91D" w14:textId="31273A43" w:rsidR="0066771D" w:rsidRDefault="0066771D" w:rsidP="0066771D">
      <w:pPr>
        <w:spacing w:after="0" w:line="240" w:lineRule="auto"/>
        <w:jc w:val="center"/>
      </w:pPr>
      <w:r>
        <w:t xml:space="preserve">Université </w:t>
      </w:r>
      <w:proofErr w:type="spellStart"/>
      <w:r>
        <w:t>Chouaib</w:t>
      </w:r>
      <w:proofErr w:type="spellEnd"/>
      <w:r>
        <w:t xml:space="preserve"> </w:t>
      </w:r>
      <w:proofErr w:type="spellStart"/>
      <w:r>
        <w:t>Doukkali</w:t>
      </w:r>
      <w:proofErr w:type="spellEnd"/>
      <w:r>
        <w:t xml:space="preserve"> </w:t>
      </w:r>
    </w:p>
    <w:p w14:paraId="3A68A7AB" w14:textId="5FB038C4" w:rsidR="0066771D" w:rsidRDefault="0066771D" w:rsidP="0066771D">
      <w:pPr>
        <w:spacing w:after="0" w:line="240" w:lineRule="auto"/>
        <w:jc w:val="center"/>
      </w:pPr>
      <w:r>
        <w:t>Ecole Nationale des Sciences Appliquées d’El Jadida</w:t>
      </w:r>
    </w:p>
    <w:p w14:paraId="2D795A6E" w14:textId="77777777" w:rsidR="00AC2BA5" w:rsidRDefault="0066771D" w:rsidP="00AC2BA5">
      <w:pPr>
        <w:spacing w:after="0" w:line="240" w:lineRule="auto"/>
        <w:jc w:val="center"/>
      </w:pPr>
      <w:r>
        <w:t xml:space="preserve"> Département Télécommunications, Réseaux et Informatique</w:t>
      </w:r>
    </w:p>
    <w:p w14:paraId="617C33EA" w14:textId="6ACA6109" w:rsidR="0066771D" w:rsidRDefault="00AC2BA5" w:rsidP="00AC2BA5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364E45" wp14:editId="493F7A2D">
                <wp:simplePos x="0" y="0"/>
                <wp:positionH relativeFrom="column">
                  <wp:posOffset>2837180</wp:posOffset>
                </wp:positionH>
                <wp:positionV relativeFrom="paragraph">
                  <wp:posOffset>5370322</wp:posOffset>
                </wp:positionV>
                <wp:extent cx="2942590" cy="875030"/>
                <wp:effectExtent l="0" t="0" r="0" b="1270"/>
                <wp:wrapSquare wrapText="bothSides"/>
                <wp:docPr id="8302579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259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24BA" w14:textId="5393BDB9" w:rsidR="00C77CCC" w:rsidRPr="00C77CCC" w:rsidRDefault="00C77CC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77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Encadré par : </w:t>
                            </w:r>
                          </w:p>
                          <w:p w14:paraId="328E10E3" w14:textId="037810AE" w:rsidR="00C77CCC" w:rsidRPr="00C77CCC" w:rsidRDefault="00C77CC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7CCC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C77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Prof. Mr. BAIDADA Chafik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64E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3.4pt;margin-top:422.85pt;width:231.7pt;height:6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" stroked="f">
                <v:textbox>
                  <w:txbxContent>
                    <w:p w14:paraId="005424BA" w14:textId="5393BDB9" w:rsidR="00C77CCC" w:rsidRPr="00C77CCC" w:rsidRDefault="00C77CC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77C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Encadré par : </w:t>
                      </w:r>
                    </w:p>
                    <w:p w14:paraId="328E10E3" w14:textId="037810AE" w:rsidR="00C77CCC" w:rsidRPr="00C77CCC" w:rsidRDefault="00C77CC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C77CCC">
                        <w:rPr>
                          <w:rFonts w:asciiTheme="majorBidi" w:hAnsiTheme="majorBidi" w:cstheme="majorBidi"/>
                        </w:rPr>
                        <w:tab/>
                      </w:r>
                      <w:r w:rsidRPr="00C77CC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Prof. Mr. BAIDADA Chafik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98A267" wp14:editId="14982D95">
                <wp:simplePos x="0" y="0"/>
                <wp:positionH relativeFrom="margin">
                  <wp:posOffset>-264668</wp:posOffset>
                </wp:positionH>
                <wp:positionV relativeFrom="paragraph">
                  <wp:posOffset>5204714</wp:posOffset>
                </wp:positionV>
                <wp:extent cx="2586355" cy="1404620"/>
                <wp:effectExtent l="0" t="0" r="4445" b="4445"/>
                <wp:wrapSquare wrapText="bothSides"/>
                <wp:docPr id="525638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32A42" w14:textId="17AD7EE6" w:rsidR="00C77CCC" w:rsidRPr="00C77CCC" w:rsidRDefault="00C77CC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77CC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Réalisé par :</w:t>
                            </w:r>
                          </w:p>
                          <w:p w14:paraId="2E236B4D" w14:textId="40389F30" w:rsidR="00C77CCC" w:rsidRPr="00C77CCC" w:rsidRDefault="00C77CCC" w:rsidP="00C77CC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7CCC"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ab/>
                            </w:r>
                            <w:r w:rsidRPr="00C77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MISKAR Amina</w:t>
                            </w:r>
                          </w:p>
                          <w:p w14:paraId="2A64F0A1" w14:textId="144EEEE7" w:rsidR="00C77CCC" w:rsidRPr="00C77CCC" w:rsidRDefault="00C77CCC" w:rsidP="00C77CC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7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SABROU </w:t>
                            </w:r>
                            <w:proofErr w:type="spellStart"/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Hafs</w:t>
                            </w:r>
                            <w:r w:rsidRPr="00C77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</w:p>
                          <w:p w14:paraId="1D9C9A12" w14:textId="431BEB05" w:rsidR="00C77CCC" w:rsidRPr="00C77CCC" w:rsidRDefault="00C77CCC" w:rsidP="00C77CCC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7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C77CC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ZAHIR Oumaima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8A267" id="_x0000_s1027" type="#_x0000_t202" style="position:absolute;left:0;text-align:left;margin-left:-20.85pt;margin-top:409.8pt;width:203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" stroked="f">
                <v:textbox style="mso-fit-shape-to-text:t">
                  <w:txbxContent>
                    <w:p w14:paraId="1B632A42" w14:textId="17AD7EE6" w:rsidR="00C77CCC" w:rsidRPr="00C77CCC" w:rsidRDefault="00C77CC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77CC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Réalisé par :</w:t>
                      </w:r>
                    </w:p>
                    <w:p w14:paraId="2E236B4D" w14:textId="40389F30" w:rsidR="00C77CCC" w:rsidRPr="00C77CCC" w:rsidRDefault="00C77CCC" w:rsidP="00C77CCC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77CCC">
                        <w:rPr>
                          <w:rFonts w:asciiTheme="majorBidi" w:hAnsiTheme="majorBidi" w:cstheme="majorBidi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</w:rPr>
                        <w:tab/>
                      </w:r>
                      <w:r w:rsidRPr="00C77CC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MISKAR Amina</w:t>
                      </w:r>
                    </w:p>
                    <w:p w14:paraId="2A64F0A1" w14:textId="144EEEE7" w:rsidR="00C77CCC" w:rsidRPr="00C77CCC" w:rsidRDefault="00C77CCC" w:rsidP="00C77CCC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77CC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SABROU </w:t>
                      </w:r>
                      <w:proofErr w:type="spellStart"/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Hafs</w:t>
                      </w:r>
                      <w:r w:rsidRPr="00C77CC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proofErr w:type="spellEnd"/>
                    </w:p>
                    <w:p w14:paraId="1D9C9A12" w14:textId="431BEB05" w:rsidR="00C77CCC" w:rsidRPr="00C77CCC" w:rsidRDefault="00C77CCC" w:rsidP="00C77CCC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77CC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C77CC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ZAHIR Oumaima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F9E328" wp14:editId="70F983E3">
                <wp:simplePos x="0" y="0"/>
                <wp:positionH relativeFrom="margin">
                  <wp:align>right</wp:align>
                </wp:positionH>
                <wp:positionV relativeFrom="paragraph">
                  <wp:posOffset>1828800</wp:posOffset>
                </wp:positionV>
                <wp:extent cx="5729605" cy="1450340"/>
                <wp:effectExtent l="0" t="0" r="4445" b="0"/>
                <wp:wrapSquare wrapText="bothSides"/>
                <wp:docPr id="1195323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9605" cy="145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FD39" w14:textId="344146C3" w:rsidR="00C77CCC" w:rsidRPr="00AC2BA5" w:rsidRDefault="00AC2BA5" w:rsidP="00AC2BA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Reconnaissance Faciale pour </w:t>
                            </w:r>
                            <w:r w:rsidR="00C77CCC" w:rsidRP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>Gestion de Présence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E328" id="_x0000_s1028" type="#_x0000_t202" style="position:absolute;left:0;text-align:left;margin-left:399.95pt;margin-top:2in;width:451.15pt;height:114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" stroked="f">
                <v:textbox>
                  <w:txbxContent>
                    <w:p w14:paraId="249AFD39" w14:textId="344146C3" w:rsidR="00C77CCC" w:rsidRPr="00AC2BA5" w:rsidRDefault="00AC2BA5" w:rsidP="00AC2BA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  <w:r w:rsidRPr="00AC2BA5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  <w:t xml:space="preserve">Reconnaissance Faciale pour </w:t>
                      </w:r>
                      <w:r w:rsidR="00C77CCC" w:rsidRPr="00AC2BA5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  <w:t>Gestion de Présence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C4EE18" wp14:editId="1216BD1F">
                <wp:simplePos x="0" y="0"/>
                <wp:positionH relativeFrom="margin">
                  <wp:align>center</wp:align>
                </wp:positionH>
                <wp:positionV relativeFrom="paragraph">
                  <wp:posOffset>865886</wp:posOffset>
                </wp:positionV>
                <wp:extent cx="2360930" cy="1404620"/>
                <wp:effectExtent l="0" t="0" r="0" b="63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9C339" w14:textId="0490AAC8" w:rsidR="00AC2BA5" w:rsidRPr="00C52128" w:rsidRDefault="00AC2BA5" w:rsidP="00AC2BA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52128">
                              <w:rPr>
                                <w:rFonts w:ascii="Calibri" w:hAnsi="Calibri"/>
                                <w:sz w:val="28"/>
                                <w:szCs w:val="28"/>
                                <w:lang w:eastAsia="en-GB"/>
                              </w:rPr>
                              <w:t xml:space="preserve">Filière :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2ITE</w:t>
                            </w:r>
                          </w:p>
                          <w:p w14:paraId="370320B9" w14:textId="055D809E" w:rsidR="00AC2BA5" w:rsidRPr="00C52128" w:rsidRDefault="00AC2BA5" w:rsidP="00AC2BA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C52128">
                              <w:rPr>
                                <w:rFonts w:ascii="Calibri" w:hAnsi="Calibri"/>
                                <w:sz w:val="28"/>
                                <w:szCs w:val="28"/>
                                <w:lang w:eastAsia="en-GB"/>
                              </w:rPr>
                              <w:t xml:space="preserve">Niveau :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1</w:t>
                            </w:r>
                            <w:r w:rsidRPr="00C52128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eastAsia="en-GB"/>
                              </w:rPr>
                              <w:t>ème</w:t>
                            </w:r>
                            <w:r w:rsidRPr="00C52128"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Année</w:t>
                            </w:r>
                          </w:p>
                          <w:p w14:paraId="606C0D67" w14:textId="498414B7" w:rsidR="00AC2BA5" w:rsidRDefault="00AC2BA5" w:rsidP="00AC2B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4EE18" id="_x0000_s1029" type="#_x0000_t202" style="position:absolute;left:0;text-align:left;margin-left:0;margin-top:68.2pt;width:185.9pt;height:110.6pt;z-index:2516725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" stroked="f">
                <v:textbox style="mso-fit-shape-to-text:t">
                  <w:txbxContent>
                    <w:p w14:paraId="0439C339" w14:textId="0490AAC8" w:rsidR="00AC2BA5" w:rsidRPr="00C52128" w:rsidRDefault="00AC2BA5" w:rsidP="00AC2BA5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8"/>
                          <w:szCs w:val="28"/>
                          <w:lang w:eastAsia="en-GB"/>
                        </w:rPr>
                      </w:pPr>
                      <w:r w:rsidRPr="00C52128">
                        <w:rPr>
                          <w:rFonts w:ascii="Calibri" w:hAnsi="Calibri"/>
                          <w:sz w:val="28"/>
                          <w:szCs w:val="28"/>
                          <w:lang w:eastAsia="en-GB"/>
                        </w:rPr>
                        <w:t xml:space="preserve">Filière : </w:t>
                      </w:r>
                      <w:r>
                        <w:rPr>
                          <w:rFonts w:ascii="Calibri" w:hAnsi="Calibri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2ITE</w:t>
                      </w:r>
                    </w:p>
                    <w:p w14:paraId="370320B9" w14:textId="055D809E" w:rsidR="00AC2BA5" w:rsidRPr="00C52128" w:rsidRDefault="00AC2BA5" w:rsidP="00AC2BA5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8"/>
                          <w:szCs w:val="28"/>
                          <w:lang w:eastAsia="en-GB"/>
                        </w:rPr>
                      </w:pPr>
                      <w:r w:rsidRPr="00C52128">
                        <w:rPr>
                          <w:rFonts w:ascii="Calibri" w:hAnsi="Calibri"/>
                          <w:sz w:val="28"/>
                          <w:szCs w:val="28"/>
                          <w:lang w:eastAsia="en-GB"/>
                        </w:rPr>
                        <w:t xml:space="preserve">Niveau : </w:t>
                      </w:r>
                      <w:r>
                        <w:rPr>
                          <w:rFonts w:ascii="Calibri" w:hAnsi="Calibri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1</w:t>
                      </w:r>
                      <w:r w:rsidRPr="00C52128">
                        <w:rPr>
                          <w:rFonts w:ascii="Calibri" w:hAnsi="Calibri"/>
                          <w:b/>
                          <w:bCs/>
                          <w:sz w:val="28"/>
                          <w:szCs w:val="28"/>
                          <w:vertAlign w:val="superscript"/>
                          <w:lang w:eastAsia="en-GB"/>
                        </w:rPr>
                        <w:t>ème</w:t>
                      </w:r>
                      <w:r w:rsidRPr="00C52128">
                        <w:rPr>
                          <w:rFonts w:ascii="Calibri" w:hAnsi="Calibri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Année</w:t>
                      </w:r>
                    </w:p>
                    <w:p w14:paraId="606C0D67" w14:textId="498414B7" w:rsidR="00AC2BA5" w:rsidRDefault="00AC2BA5" w:rsidP="00AC2BA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9D0EAF" wp14:editId="232E2716">
                <wp:simplePos x="0" y="0"/>
                <wp:positionH relativeFrom="margin">
                  <wp:align>right</wp:align>
                </wp:positionH>
                <wp:positionV relativeFrom="paragraph">
                  <wp:posOffset>402590</wp:posOffset>
                </wp:positionV>
                <wp:extent cx="5424805" cy="487680"/>
                <wp:effectExtent l="0" t="0" r="4445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80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B255D" w14:textId="1C9AE847" w:rsidR="00AC2BA5" w:rsidRPr="00AC2BA5" w:rsidRDefault="0066771D" w:rsidP="00AC2BA5">
                            <w:pPr>
                              <w:spacing w:line="240" w:lineRule="auto"/>
                              <w:ind w:left="720" w:firstLine="72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PROJET </w:t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DE FIN D’ANNEE</w:t>
                            </w:r>
                          </w:p>
                          <w:p w14:paraId="62BCCF4A" w14:textId="162C7550" w:rsidR="0066771D" w:rsidRPr="00AC2BA5" w:rsidRDefault="0066771D" w:rsidP="0066771D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0EAF" id="_x0000_s1030" type="#_x0000_t202" style="position:absolute;left:0;text-align:left;margin-left:375.95pt;margin-top:31.7pt;width:427.15pt;height:3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" stroked="f">
                <v:textbox>
                  <w:txbxContent>
                    <w:p w14:paraId="7ACB255D" w14:textId="1C9AE847" w:rsidR="00AC2BA5" w:rsidRPr="00AC2BA5" w:rsidRDefault="0066771D" w:rsidP="00AC2BA5">
                      <w:pPr>
                        <w:spacing w:line="240" w:lineRule="auto"/>
                        <w:ind w:left="720" w:firstLine="720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AC2BA5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 xml:space="preserve">PROJET </w:t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DE FIN D’ANNEE</w:t>
                      </w:r>
                    </w:p>
                    <w:p w14:paraId="62BCCF4A" w14:textId="162C7550" w:rsidR="0066771D" w:rsidRPr="00AC2BA5" w:rsidRDefault="0066771D" w:rsidP="0066771D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5EC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BCC056" wp14:editId="787E347F">
                <wp:simplePos x="0" y="0"/>
                <wp:positionH relativeFrom="column">
                  <wp:posOffset>-71120</wp:posOffset>
                </wp:positionH>
                <wp:positionV relativeFrom="paragraph">
                  <wp:posOffset>6862445</wp:posOffset>
                </wp:positionV>
                <wp:extent cx="2630805" cy="1404620"/>
                <wp:effectExtent l="0" t="0" r="0" b="0"/>
                <wp:wrapSquare wrapText="bothSides"/>
                <wp:docPr id="18196357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58A6" w14:textId="01225F89" w:rsidR="006F5ECF" w:rsidRPr="002F4F97" w:rsidRDefault="006F5ECF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2F4F9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Présenté le \ \ devant le jury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CC056" id="_x0000_s1031" type="#_x0000_t202" style="position:absolute;left:0;text-align:left;margin-left:-5.6pt;margin-top:540.35pt;width:207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" filled="f" stroked="f">
                <v:textbox style="mso-fit-shape-to-text:t">
                  <w:txbxContent>
                    <w:p w14:paraId="7D7B58A6" w14:textId="01225F89" w:rsidR="006F5ECF" w:rsidRPr="002F4F97" w:rsidRDefault="006F5ECF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2F4F9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Présenté le \ \ devant le jury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ECF">
        <w:rPr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3F2977FA" wp14:editId="41F077A6">
                <wp:simplePos x="0" y="0"/>
                <wp:positionH relativeFrom="margin">
                  <wp:posOffset>635000</wp:posOffset>
                </wp:positionH>
                <wp:positionV relativeFrom="paragraph">
                  <wp:posOffset>7347585</wp:posOffset>
                </wp:positionV>
                <wp:extent cx="3937635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14262442" w14:textId="59732B4B" w:rsidR="006F5ECF" w:rsidRPr="006F5ECF" w:rsidRDefault="006F5EC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F5E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Prof. Mr.</w:t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Professeur à l’ENSAJ</w:t>
                            </w:r>
                          </w:p>
                          <w:p w14:paraId="2CF165ED" w14:textId="045C8F37" w:rsidR="006F5ECF" w:rsidRPr="006F5ECF" w:rsidRDefault="006F5EC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6F5EC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Prof. Mr.</w:t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AC2BA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>Professeur à l’ENSAJ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3F2977FA" id="_x0000_s1032" type="#_x0000_t202" style="position:absolute;left:0;text-align:left;margin-left:50pt;margin-top:578.55pt;width:310.05pt;height:74.6pt;z-index:251668480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" o:allowincell="f" filled="f" stroked="f">
                <v:textbox style="mso-fit-shape-to-text:t">
                  <w:txbxContent>
                    <w:p w14:paraId="14262442" w14:textId="59732B4B" w:rsidR="006F5ECF" w:rsidRPr="006F5ECF" w:rsidRDefault="006F5EC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F5ECF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Prof. Mr.</w:t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  <w:t>Professeur à l’ENSAJ</w:t>
                      </w:r>
                    </w:p>
                    <w:p w14:paraId="2CF165ED" w14:textId="045C8F37" w:rsidR="006F5ECF" w:rsidRPr="006F5ECF" w:rsidRDefault="006F5EC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</w:rPr>
                      </w:pPr>
                      <w:r w:rsidRPr="006F5ECF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Prof. Mr.</w:t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AC2BA5">
                        <w:rPr>
                          <w:rFonts w:asciiTheme="majorBidi" w:hAnsiTheme="majorBidi" w:cstheme="majorBidi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  <w:t>Professeur à l’ENSAJ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45F">
        <w:rPr>
          <w:lang w:bidi="fr-FR"/>
        </w:rPr>
        <w:br w:type="page"/>
      </w:r>
    </w:p>
    <w:p w14:paraId="47D46354" w14:textId="7F10E52A" w:rsidR="00C66B23" w:rsidRDefault="00C66B23" w:rsidP="008E4596">
      <w:pPr>
        <w:jc w:val="center"/>
        <w:sectPr w:rsidR="00C66B23" w:rsidSect="005910B4"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0"/>
          <w:cols w:space="720"/>
          <w:docGrid w:linePitch="360"/>
        </w:sectPr>
      </w:pPr>
    </w:p>
    <w:p w14:paraId="39F37571" w14:textId="4EEB1316" w:rsidR="00A11CBB" w:rsidRDefault="008E4596" w:rsidP="008E4596">
      <w:pPr>
        <w:pStyle w:val="Titre"/>
        <w:jc w:val="center"/>
        <w:rPr>
          <w:rFonts w:asciiTheme="majorBidi" w:hAnsiTheme="majorBidi"/>
          <w:b/>
          <w:bCs/>
          <w:sz w:val="72"/>
          <w:szCs w:val="72"/>
        </w:rPr>
      </w:pPr>
      <w:r w:rsidRPr="008E4596">
        <w:rPr>
          <w:rFonts w:asciiTheme="majorBidi" w:hAnsiTheme="majorBidi"/>
          <w:b/>
          <w:bCs/>
          <w:sz w:val="72"/>
          <w:szCs w:val="72"/>
        </w:rPr>
        <w:lastRenderedPageBreak/>
        <w:t>REMERCIEMENT</w:t>
      </w:r>
    </w:p>
    <w:p w14:paraId="783B6761" w14:textId="77777777" w:rsidR="008E4596" w:rsidRDefault="008E4596" w:rsidP="008E4596"/>
    <w:p w14:paraId="260F1A32" w14:textId="77777777" w:rsidR="008E4596" w:rsidRDefault="008E4596" w:rsidP="008E4596"/>
    <w:p w14:paraId="60E26453" w14:textId="77777777" w:rsidR="008E4596" w:rsidRDefault="008E4596" w:rsidP="008E4596"/>
    <w:p w14:paraId="06768352" w14:textId="77777777" w:rsidR="008E4596" w:rsidRDefault="008E4596" w:rsidP="008E4596"/>
    <w:p w14:paraId="757A3D85" w14:textId="77777777" w:rsidR="008E4596" w:rsidRDefault="008E4596" w:rsidP="008E4596"/>
    <w:p w14:paraId="59AD2CC8" w14:textId="77777777" w:rsidR="008E4596" w:rsidRDefault="008E4596" w:rsidP="008E4596"/>
    <w:p w14:paraId="6DC6135B" w14:textId="77777777" w:rsidR="008E4596" w:rsidRDefault="008E4596" w:rsidP="008E4596"/>
    <w:p w14:paraId="7DCD68C3" w14:textId="77777777" w:rsidR="008E4596" w:rsidRDefault="008E4596" w:rsidP="008E4596"/>
    <w:p w14:paraId="3FB94DE3" w14:textId="77777777" w:rsidR="008E4596" w:rsidRDefault="008E4596" w:rsidP="008E4596"/>
    <w:p w14:paraId="390AC147" w14:textId="77777777" w:rsidR="008E4596" w:rsidRDefault="008E4596" w:rsidP="008E4596"/>
    <w:p w14:paraId="257B096F" w14:textId="77777777" w:rsidR="008E4596" w:rsidRDefault="008E4596" w:rsidP="008E4596"/>
    <w:p w14:paraId="4D81D02C" w14:textId="77777777" w:rsidR="008E4596" w:rsidRDefault="008E4596" w:rsidP="008E4596"/>
    <w:p w14:paraId="3830AE49" w14:textId="77777777" w:rsidR="008E4596" w:rsidRDefault="008E4596" w:rsidP="008E4596"/>
    <w:p w14:paraId="5C9A4D62" w14:textId="77777777" w:rsidR="008E4596" w:rsidRDefault="008E4596" w:rsidP="008E4596"/>
    <w:p w14:paraId="20E952E4" w14:textId="77777777" w:rsidR="008E4596" w:rsidRDefault="008E4596" w:rsidP="008E4596"/>
    <w:p w14:paraId="3BFE8E43" w14:textId="77777777" w:rsidR="008E4596" w:rsidRDefault="008E4596" w:rsidP="008E4596"/>
    <w:p w14:paraId="504132CD" w14:textId="77777777" w:rsidR="008E4596" w:rsidRDefault="008E4596" w:rsidP="008E4596"/>
    <w:p w14:paraId="65FACBFD" w14:textId="77777777" w:rsidR="008E4596" w:rsidRDefault="008E4596" w:rsidP="008E4596"/>
    <w:p w14:paraId="38992047" w14:textId="77777777" w:rsidR="008E4596" w:rsidRDefault="008E4596" w:rsidP="008E4596"/>
    <w:p w14:paraId="4D0CD667" w14:textId="77777777" w:rsidR="008E4596" w:rsidRDefault="008E4596" w:rsidP="008E4596"/>
    <w:p w14:paraId="48D55134" w14:textId="77777777" w:rsidR="008E4596" w:rsidRDefault="008E4596" w:rsidP="008E4596"/>
    <w:p w14:paraId="1BC8E167" w14:textId="77777777" w:rsidR="008E4596" w:rsidRDefault="008E4596" w:rsidP="008E4596"/>
    <w:p w14:paraId="2048FA5B" w14:textId="77777777" w:rsidR="008E4596" w:rsidRDefault="008E4596" w:rsidP="008E4596"/>
    <w:p w14:paraId="1ECA651F" w14:textId="77777777" w:rsidR="008E4596" w:rsidRDefault="008E4596" w:rsidP="008E4596"/>
    <w:p w14:paraId="7AA9AAAE" w14:textId="77777777" w:rsidR="008E4596" w:rsidRDefault="008E4596" w:rsidP="008E4596"/>
    <w:p w14:paraId="2A245480" w14:textId="77777777" w:rsidR="008E4596" w:rsidRDefault="008E4596" w:rsidP="008E4596"/>
    <w:p w14:paraId="47188996" w14:textId="77777777" w:rsidR="008E4596" w:rsidRDefault="008E4596" w:rsidP="008E4596"/>
    <w:p w14:paraId="5A85126C" w14:textId="77777777" w:rsidR="008E4596" w:rsidRDefault="008E4596" w:rsidP="008E4596"/>
    <w:p w14:paraId="04AE1AF2" w14:textId="77777777" w:rsidR="008E4596" w:rsidRDefault="008E4596" w:rsidP="008E4596"/>
    <w:p w14:paraId="5D8AC674" w14:textId="77777777" w:rsidR="008E4596" w:rsidRDefault="008E4596" w:rsidP="008E4596"/>
    <w:p w14:paraId="1557CE39" w14:textId="77777777" w:rsidR="008E4596" w:rsidRDefault="008E4596" w:rsidP="008E4596"/>
    <w:p w14:paraId="2DFAE91C" w14:textId="77777777" w:rsidR="00AC2BA5" w:rsidRDefault="00AC2BA5" w:rsidP="008E4596"/>
    <w:p w14:paraId="5593B716" w14:textId="77777777" w:rsidR="00AC2BA5" w:rsidRDefault="00AC2BA5" w:rsidP="008E4596"/>
    <w:p w14:paraId="1EE3B537" w14:textId="77777777" w:rsidR="00AC2BA5" w:rsidRDefault="00AC2BA5" w:rsidP="008E4596"/>
    <w:p w14:paraId="20ABB9E0" w14:textId="77777777" w:rsidR="00AC2BA5" w:rsidRDefault="00AC2BA5" w:rsidP="008E4596"/>
    <w:p w14:paraId="7706975F" w14:textId="77777777" w:rsidR="00AC2BA5" w:rsidRDefault="00AC2BA5" w:rsidP="008E4596"/>
    <w:p w14:paraId="52E9FEE9" w14:textId="77777777" w:rsidR="00AC2BA5" w:rsidRDefault="00AC2BA5" w:rsidP="008E4596"/>
    <w:p w14:paraId="75E523F5" w14:textId="77777777" w:rsidR="00AC2BA5" w:rsidRDefault="00AC2BA5" w:rsidP="008E4596"/>
    <w:p w14:paraId="72A15CBF" w14:textId="77777777" w:rsidR="00AC2BA5" w:rsidRDefault="00AC2BA5" w:rsidP="008E4596"/>
    <w:p w14:paraId="336FF736" w14:textId="77777777" w:rsidR="00AC2BA5" w:rsidRDefault="00AC2BA5" w:rsidP="008E4596"/>
    <w:p w14:paraId="696B94C7" w14:textId="77777777" w:rsidR="00AC2BA5" w:rsidRDefault="00AC2BA5" w:rsidP="008E4596"/>
    <w:p w14:paraId="5F377F0B" w14:textId="77777777" w:rsidR="00AC2BA5" w:rsidRDefault="00AC2BA5" w:rsidP="008E4596"/>
    <w:p w14:paraId="6F11A049" w14:textId="77777777" w:rsidR="00AC2BA5" w:rsidRDefault="00AC2BA5" w:rsidP="008E4596"/>
    <w:p w14:paraId="123F01D0" w14:textId="77777777" w:rsidR="00AC2BA5" w:rsidRDefault="00AC2BA5" w:rsidP="008E4596"/>
    <w:p w14:paraId="1635549E" w14:textId="77777777" w:rsidR="00AC2BA5" w:rsidRDefault="00AC2BA5" w:rsidP="008E4596"/>
    <w:p w14:paraId="16FBF2E3" w14:textId="77777777" w:rsidR="00AC2BA5" w:rsidRDefault="00AC2BA5" w:rsidP="008E4596"/>
    <w:p w14:paraId="5AA1BEDD" w14:textId="77777777" w:rsidR="00AC2BA5" w:rsidRDefault="00AC2BA5" w:rsidP="008E4596"/>
    <w:p w14:paraId="0A23FA4E" w14:textId="77777777" w:rsidR="00AC2BA5" w:rsidRDefault="00AC2BA5" w:rsidP="008E4596"/>
    <w:p w14:paraId="214649E5" w14:textId="77777777" w:rsidR="00AC2BA5" w:rsidRDefault="00AC2BA5" w:rsidP="008E4596"/>
    <w:p w14:paraId="208D9B94" w14:textId="77777777" w:rsidR="00AC2BA5" w:rsidRDefault="00AC2BA5" w:rsidP="008E4596"/>
    <w:p w14:paraId="739637E2" w14:textId="77777777" w:rsidR="00AC2BA5" w:rsidRDefault="00AC2BA5" w:rsidP="008E4596"/>
    <w:p w14:paraId="64EABF01" w14:textId="77777777" w:rsidR="00AC2BA5" w:rsidRDefault="00AC2BA5" w:rsidP="008E4596"/>
    <w:p w14:paraId="1CAE6467" w14:textId="77777777" w:rsidR="00AC2BA5" w:rsidRDefault="00AC2BA5" w:rsidP="008E4596"/>
    <w:p w14:paraId="694E917E" w14:textId="77777777" w:rsidR="00AC2BA5" w:rsidRDefault="00AC2BA5" w:rsidP="008E4596"/>
    <w:p w14:paraId="063072F5" w14:textId="77777777" w:rsidR="00AC2BA5" w:rsidRDefault="00AC2BA5" w:rsidP="008E4596"/>
    <w:p w14:paraId="0BB6CEDD" w14:textId="77777777" w:rsidR="00AC2BA5" w:rsidRDefault="00AC2BA5" w:rsidP="008E4596"/>
    <w:p w14:paraId="7F2AAE0D" w14:textId="77777777" w:rsidR="00AC2BA5" w:rsidRDefault="00AC2BA5" w:rsidP="008E4596"/>
    <w:p w14:paraId="23642AA7" w14:textId="77777777" w:rsidR="00AC2BA5" w:rsidRDefault="00AC2BA5" w:rsidP="008E4596"/>
    <w:p w14:paraId="54C4FAF2" w14:textId="77777777" w:rsidR="00AC2BA5" w:rsidRDefault="00AC2BA5" w:rsidP="008E4596"/>
    <w:p w14:paraId="23DBEB2F" w14:textId="77777777" w:rsidR="00AC2BA5" w:rsidRDefault="00AC2BA5" w:rsidP="008E4596"/>
    <w:p w14:paraId="46DA38AD" w14:textId="77777777" w:rsidR="00AC2BA5" w:rsidRDefault="00AC2BA5" w:rsidP="008E4596"/>
    <w:p w14:paraId="3CBD0D14" w14:textId="77777777" w:rsidR="00AC2BA5" w:rsidRDefault="00AC2BA5" w:rsidP="008E4596"/>
    <w:p w14:paraId="3BAB9600" w14:textId="77777777" w:rsidR="00AC2BA5" w:rsidRDefault="00AC2BA5" w:rsidP="008E4596"/>
    <w:p w14:paraId="40A660C1" w14:textId="77777777" w:rsidR="00AC2BA5" w:rsidRDefault="00AC2BA5" w:rsidP="008E4596"/>
    <w:p w14:paraId="49DAB563" w14:textId="77777777" w:rsidR="00AC2BA5" w:rsidRDefault="00AC2BA5" w:rsidP="008E4596"/>
    <w:p w14:paraId="666D78AB" w14:textId="77777777" w:rsidR="00AC2BA5" w:rsidRDefault="00AC2BA5" w:rsidP="008E4596"/>
    <w:p w14:paraId="10BB32EF" w14:textId="77777777" w:rsidR="00AC2BA5" w:rsidRDefault="00AC2BA5" w:rsidP="008E4596"/>
    <w:p w14:paraId="789DA322" w14:textId="77777777" w:rsidR="00AC2BA5" w:rsidRDefault="00AC2BA5" w:rsidP="008E4596"/>
    <w:p w14:paraId="528844EA" w14:textId="77777777" w:rsidR="00AC2BA5" w:rsidRDefault="00AC2BA5" w:rsidP="008E4596"/>
    <w:p w14:paraId="50C89EB2" w14:textId="77777777" w:rsidR="00AC2BA5" w:rsidRDefault="00AC2BA5" w:rsidP="008E4596"/>
    <w:p w14:paraId="3B7CFCC3" w14:textId="77777777" w:rsidR="00AC2BA5" w:rsidRDefault="00AC2BA5" w:rsidP="008E4596"/>
    <w:p w14:paraId="44F9A679" w14:textId="77777777" w:rsidR="00AC2BA5" w:rsidRDefault="00AC2BA5" w:rsidP="008E4596"/>
    <w:p w14:paraId="38743D6F" w14:textId="77777777" w:rsidR="00AC2BA5" w:rsidRDefault="00AC2BA5" w:rsidP="008E4596"/>
    <w:p w14:paraId="5E659E1E" w14:textId="77777777" w:rsidR="00AC2BA5" w:rsidRDefault="00AC2BA5" w:rsidP="008E4596"/>
    <w:p w14:paraId="7B6FDA15" w14:textId="77777777" w:rsidR="00AC2BA5" w:rsidRDefault="00AC2BA5" w:rsidP="008E4596"/>
    <w:p w14:paraId="0D0E5B22" w14:textId="77777777" w:rsidR="00AC2BA5" w:rsidRDefault="00AC2BA5" w:rsidP="008E4596"/>
    <w:p w14:paraId="7ACAD26F" w14:textId="77777777" w:rsidR="00AC2BA5" w:rsidRDefault="00AC2BA5" w:rsidP="008E4596"/>
    <w:p w14:paraId="51F7D72C" w14:textId="77777777" w:rsidR="00AC2BA5" w:rsidRDefault="00AC2BA5" w:rsidP="008E4596"/>
    <w:p w14:paraId="2C068DB9" w14:textId="77777777" w:rsidR="00AC2BA5" w:rsidRDefault="00AC2BA5" w:rsidP="008E4596"/>
    <w:p w14:paraId="1277CAC6" w14:textId="77777777" w:rsidR="00AC2BA5" w:rsidRDefault="00AC2BA5" w:rsidP="008E4596"/>
    <w:p w14:paraId="18AADC3C" w14:textId="77777777" w:rsidR="00AC2BA5" w:rsidRDefault="00AC2BA5" w:rsidP="008E4596"/>
    <w:p w14:paraId="6DCF9627" w14:textId="77777777" w:rsidR="00AC2BA5" w:rsidRDefault="00AC2BA5" w:rsidP="008E4596"/>
    <w:p w14:paraId="4FC04463" w14:textId="77777777" w:rsidR="00AC2BA5" w:rsidRDefault="00AC2BA5" w:rsidP="008E4596"/>
    <w:p w14:paraId="1E0C6B4D" w14:textId="77777777" w:rsidR="00AC2BA5" w:rsidRDefault="00AC2BA5" w:rsidP="008E4596"/>
    <w:p w14:paraId="5D7D1A93" w14:textId="77777777" w:rsidR="00AC2BA5" w:rsidRDefault="00AC2BA5" w:rsidP="008E4596"/>
    <w:p w14:paraId="23715CAF" w14:textId="77777777" w:rsidR="00AC2BA5" w:rsidRDefault="00AC2BA5" w:rsidP="008E4596"/>
    <w:p w14:paraId="4EFD72E6" w14:textId="77777777" w:rsidR="00AC2BA5" w:rsidRDefault="00AC2BA5" w:rsidP="008E4596"/>
    <w:p w14:paraId="6C2DCCC6" w14:textId="77777777" w:rsidR="00AC2BA5" w:rsidRDefault="00AC2BA5" w:rsidP="008E4596"/>
    <w:p w14:paraId="3415C55C" w14:textId="77777777" w:rsidR="00AC2BA5" w:rsidRDefault="00AC2BA5" w:rsidP="008E4596"/>
    <w:p w14:paraId="424136F5" w14:textId="77777777" w:rsidR="00AC2BA5" w:rsidRDefault="00AC2BA5" w:rsidP="008E4596"/>
    <w:p w14:paraId="5AE63B5B" w14:textId="77777777" w:rsidR="00AC2BA5" w:rsidRDefault="00AC2BA5" w:rsidP="008E4596"/>
    <w:p w14:paraId="4D7FF08B" w14:textId="77777777" w:rsidR="00AC2BA5" w:rsidRDefault="00AC2BA5" w:rsidP="008E4596"/>
    <w:p w14:paraId="403BE035" w14:textId="77777777" w:rsidR="00AC2BA5" w:rsidRDefault="00AC2BA5" w:rsidP="008E4596"/>
    <w:p w14:paraId="541537AE" w14:textId="77777777" w:rsidR="00AC2BA5" w:rsidRDefault="00AC2BA5" w:rsidP="008E4596"/>
    <w:p w14:paraId="4D05F3AA" w14:textId="77777777" w:rsidR="00AC2BA5" w:rsidRDefault="00AC2BA5" w:rsidP="008E4596"/>
    <w:p w14:paraId="78619859" w14:textId="77777777" w:rsidR="00AC2BA5" w:rsidRDefault="00AC2BA5" w:rsidP="008E4596"/>
    <w:p w14:paraId="531E7522" w14:textId="77777777" w:rsidR="00AC2BA5" w:rsidRDefault="00AC2BA5" w:rsidP="008E4596"/>
    <w:p w14:paraId="52807B48" w14:textId="77777777" w:rsidR="00AC2BA5" w:rsidRDefault="00AC2BA5" w:rsidP="008E4596"/>
    <w:p w14:paraId="26066282" w14:textId="77777777" w:rsidR="00AC2BA5" w:rsidRDefault="00AC2BA5" w:rsidP="008E4596"/>
    <w:p w14:paraId="5DFDD789" w14:textId="77777777" w:rsidR="00AC2BA5" w:rsidRDefault="00AC2BA5" w:rsidP="008E4596"/>
    <w:p w14:paraId="6E429974" w14:textId="77777777" w:rsidR="00AC2BA5" w:rsidRDefault="00AC2BA5" w:rsidP="008E4596"/>
    <w:p w14:paraId="0C05EC8F" w14:textId="77777777" w:rsidR="00AC2BA5" w:rsidRDefault="00AC2BA5" w:rsidP="008E4596"/>
    <w:p w14:paraId="5A50CF56" w14:textId="77777777" w:rsidR="00AC2BA5" w:rsidRDefault="00AC2BA5" w:rsidP="008E4596"/>
    <w:p w14:paraId="692F0895" w14:textId="77777777" w:rsidR="00AC2BA5" w:rsidRDefault="00AC2BA5" w:rsidP="008E4596"/>
    <w:p w14:paraId="4C691D03" w14:textId="77777777" w:rsidR="00AC2BA5" w:rsidRDefault="00AC2BA5" w:rsidP="008E4596"/>
    <w:p w14:paraId="778AD09B" w14:textId="77777777" w:rsidR="00AC2BA5" w:rsidRDefault="00AC2BA5" w:rsidP="008E4596"/>
    <w:p w14:paraId="2371C651" w14:textId="77777777" w:rsidR="00AC2BA5" w:rsidRDefault="00AC2BA5" w:rsidP="008E4596"/>
    <w:p w14:paraId="5ED1DC94" w14:textId="77777777" w:rsidR="00AC2BA5" w:rsidRDefault="00AC2BA5" w:rsidP="008E4596"/>
    <w:p w14:paraId="3407FAB9" w14:textId="77777777" w:rsidR="00AC2BA5" w:rsidRDefault="00AC2BA5" w:rsidP="008E4596"/>
    <w:p w14:paraId="312A66B2" w14:textId="77777777" w:rsidR="00AC2BA5" w:rsidRDefault="00AC2BA5" w:rsidP="008E4596"/>
    <w:p w14:paraId="42B28C30" w14:textId="77777777" w:rsidR="00AC2BA5" w:rsidRDefault="00AC2BA5" w:rsidP="008E4596"/>
    <w:p w14:paraId="56B8D8E4" w14:textId="77777777" w:rsidR="00AC2BA5" w:rsidRDefault="00AC2BA5" w:rsidP="008E4596"/>
    <w:p w14:paraId="0C65794D" w14:textId="77777777" w:rsidR="00AC2BA5" w:rsidRDefault="00AC2BA5" w:rsidP="008E4596"/>
    <w:p w14:paraId="2BEB239D" w14:textId="77777777" w:rsidR="00AC2BA5" w:rsidRDefault="00AC2BA5" w:rsidP="008E4596"/>
    <w:p w14:paraId="76C2110D" w14:textId="77777777" w:rsidR="00AC2BA5" w:rsidRDefault="00AC2BA5" w:rsidP="008E4596"/>
    <w:p w14:paraId="0E1529D2" w14:textId="77777777" w:rsidR="00AC2BA5" w:rsidRDefault="00AC2BA5" w:rsidP="008E4596"/>
    <w:p w14:paraId="5CF207C6" w14:textId="77777777" w:rsidR="00AC2BA5" w:rsidRDefault="00AC2BA5" w:rsidP="008E4596"/>
    <w:p w14:paraId="4C211065" w14:textId="77777777" w:rsidR="00AC2BA5" w:rsidRDefault="00AC2BA5" w:rsidP="008E4596"/>
    <w:p w14:paraId="2B7EC7E3" w14:textId="77777777" w:rsidR="00AC2BA5" w:rsidRDefault="00AC2BA5" w:rsidP="008E4596"/>
    <w:p w14:paraId="39C71719" w14:textId="77777777" w:rsidR="00AC2BA5" w:rsidRDefault="00AC2BA5" w:rsidP="008E4596"/>
    <w:p w14:paraId="25CDE670" w14:textId="77777777" w:rsidR="00AC2BA5" w:rsidRDefault="00AC2BA5" w:rsidP="008E4596"/>
    <w:p w14:paraId="670E0DAF" w14:textId="77777777" w:rsidR="00AC2BA5" w:rsidRDefault="00AC2BA5" w:rsidP="008E4596"/>
    <w:p w14:paraId="212FD8DB" w14:textId="77777777" w:rsidR="00AC2BA5" w:rsidRDefault="00AC2BA5" w:rsidP="008E4596"/>
    <w:p w14:paraId="439EFAB6" w14:textId="77777777" w:rsidR="00AC2BA5" w:rsidRDefault="00AC2BA5" w:rsidP="008E4596"/>
    <w:p w14:paraId="4504F7F3" w14:textId="77777777" w:rsidR="00AC2BA5" w:rsidRDefault="00AC2BA5" w:rsidP="008E4596"/>
    <w:p w14:paraId="6AA90B54" w14:textId="77777777" w:rsidR="00AC2BA5" w:rsidRDefault="00AC2BA5" w:rsidP="008E4596"/>
    <w:p w14:paraId="72247E7D" w14:textId="77777777" w:rsidR="00AC2BA5" w:rsidRDefault="00AC2BA5" w:rsidP="008E4596"/>
    <w:p w14:paraId="7D156D9A" w14:textId="77777777" w:rsidR="00AC2BA5" w:rsidRDefault="00AC2BA5" w:rsidP="008E4596"/>
    <w:p w14:paraId="3A1AB83D" w14:textId="77777777" w:rsidR="00AC2BA5" w:rsidRDefault="00AC2BA5" w:rsidP="008E4596"/>
    <w:p w14:paraId="2E1AC96A" w14:textId="77777777" w:rsidR="00AC2BA5" w:rsidRDefault="00AC2BA5" w:rsidP="008E4596"/>
    <w:p w14:paraId="54ADA566" w14:textId="77777777" w:rsidR="00AC2BA5" w:rsidRDefault="00AC2BA5" w:rsidP="008E4596"/>
    <w:p w14:paraId="24AF153F" w14:textId="77777777" w:rsidR="00AC2BA5" w:rsidRDefault="00AC2BA5" w:rsidP="008E4596"/>
    <w:p w14:paraId="6BCEC788" w14:textId="77777777" w:rsidR="00AC2BA5" w:rsidRDefault="00AC2BA5" w:rsidP="008E4596"/>
    <w:p w14:paraId="76C9AEB4" w14:textId="77777777" w:rsidR="00AC2BA5" w:rsidRDefault="00AC2BA5" w:rsidP="008E4596"/>
    <w:p w14:paraId="32402ACC" w14:textId="77777777" w:rsidR="00AC2BA5" w:rsidRDefault="00AC2BA5" w:rsidP="008E4596"/>
    <w:p w14:paraId="62B6B43E" w14:textId="77777777" w:rsidR="00AC2BA5" w:rsidRDefault="00AC2BA5" w:rsidP="008E4596"/>
    <w:p w14:paraId="162D8A17" w14:textId="77777777" w:rsidR="00AC2BA5" w:rsidRDefault="00AC2BA5" w:rsidP="008E4596"/>
    <w:p w14:paraId="6C17467B" w14:textId="77777777" w:rsidR="00AC2BA5" w:rsidRDefault="00AC2BA5" w:rsidP="008E4596"/>
    <w:p w14:paraId="53F7CA61" w14:textId="77777777" w:rsidR="00AC2BA5" w:rsidRDefault="00AC2BA5" w:rsidP="008E4596"/>
    <w:p w14:paraId="641BC214" w14:textId="77777777" w:rsidR="00AC2BA5" w:rsidRDefault="00AC2BA5" w:rsidP="008E4596"/>
    <w:p w14:paraId="17F1671D" w14:textId="77777777" w:rsidR="00AC2BA5" w:rsidRDefault="00AC2BA5" w:rsidP="008E4596"/>
    <w:p w14:paraId="230D81F4" w14:textId="77777777" w:rsidR="00AC2BA5" w:rsidRDefault="00AC2BA5" w:rsidP="008E4596"/>
    <w:p w14:paraId="583F2CE1" w14:textId="77777777" w:rsidR="00AC2BA5" w:rsidRDefault="00AC2BA5" w:rsidP="008E4596"/>
    <w:p w14:paraId="0AA99945" w14:textId="77777777" w:rsidR="00AC2BA5" w:rsidRDefault="00AC2BA5" w:rsidP="008E4596"/>
    <w:p w14:paraId="2769A444" w14:textId="77777777" w:rsidR="00AC2BA5" w:rsidRDefault="00AC2BA5" w:rsidP="008E4596"/>
    <w:p w14:paraId="1ACF8106" w14:textId="77777777" w:rsidR="00AC2BA5" w:rsidRDefault="00AC2BA5" w:rsidP="008E4596"/>
    <w:p w14:paraId="25957F20" w14:textId="77777777" w:rsidR="00AC2BA5" w:rsidRDefault="00AC2BA5" w:rsidP="008E4596"/>
    <w:p w14:paraId="733AAE16" w14:textId="77777777" w:rsidR="00AC2BA5" w:rsidRDefault="00AC2BA5" w:rsidP="008E4596"/>
    <w:p w14:paraId="2D357C6D" w14:textId="77777777" w:rsidR="00AC2BA5" w:rsidRDefault="00AC2BA5" w:rsidP="008E4596"/>
    <w:p w14:paraId="77F333F1" w14:textId="77777777" w:rsidR="00AC2BA5" w:rsidRDefault="00AC2BA5" w:rsidP="008E4596"/>
    <w:p w14:paraId="481C964B" w14:textId="77777777" w:rsidR="00AC2BA5" w:rsidRDefault="00AC2BA5" w:rsidP="008E4596"/>
    <w:p w14:paraId="0BBE8AE6" w14:textId="77777777" w:rsidR="00AC2BA5" w:rsidRDefault="00AC2BA5" w:rsidP="008E4596"/>
    <w:p w14:paraId="27E35041" w14:textId="77777777" w:rsidR="00AC2BA5" w:rsidRDefault="00AC2BA5" w:rsidP="008E4596"/>
    <w:p w14:paraId="568A9804" w14:textId="77777777" w:rsidR="00AC2BA5" w:rsidRDefault="00AC2BA5" w:rsidP="008E4596"/>
    <w:p w14:paraId="1DF6B975" w14:textId="77777777" w:rsidR="00AC2BA5" w:rsidRDefault="00AC2BA5" w:rsidP="008E4596"/>
    <w:p w14:paraId="1D35757A" w14:textId="77777777" w:rsidR="00AC2BA5" w:rsidRDefault="00AC2BA5" w:rsidP="008E4596"/>
    <w:p w14:paraId="26E89719" w14:textId="77777777" w:rsidR="00AC2BA5" w:rsidRDefault="00AC2BA5" w:rsidP="008E4596"/>
    <w:p w14:paraId="43F96263" w14:textId="77777777" w:rsidR="00AC2BA5" w:rsidRDefault="00AC2BA5" w:rsidP="008E4596"/>
    <w:p w14:paraId="514054AB" w14:textId="77777777" w:rsidR="00AC2BA5" w:rsidRDefault="00AC2BA5" w:rsidP="008E4596"/>
    <w:p w14:paraId="2BFD02C2" w14:textId="77777777" w:rsidR="00AC2BA5" w:rsidRDefault="00AC2BA5" w:rsidP="008E4596"/>
    <w:p w14:paraId="245F8FC4" w14:textId="77777777" w:rsidR="00AC2BA5" w:rsidRDefault="00AC2BA5" w:rsidP="008E4596"/>
    <w:p w14:paraId="011B0A07" w14:textId="77777777" w:rsidR="00AC2BA5" w:rsidRDefault="00AC2BA5" w:rsidP="008E4596"/>
    <w:p w14:paraId="055C6E63" w14:textId="77777777" w:rsidR="00AC2BA5" w:rsidRDefault="00AC2BA5" w:rsidP="008E4596"/>
    <w:p w14:paraId="46037627" w14:textId="77777777" w:rsidR="00AC2BA5" w:rsidRDefault="00AC2BA5" w:rsidP="008E4596"/>
    <w:p w14:paraId="0DD87F42" w14:textId="77777777" w:rsidR="00AC2BA5" w:rsidRDefault="00AC2BA5" w:rsidP="008E4596"/>
    <w:p w14:paraId="4596CD56" w14:textId="77777777" w:rsidR="00AC2BA5" w:rsidRDefault="00AC2BA5" w:rsidP="008E4596"/>
    <w:p w14:paraId="45502539" w14:textId="77777777" w:rsidR="00AC2BA5" w:rsidRDefault="00AC2BA5" w:rsidP="008E4596"/>
    <w:p w14:paraId="2EB0D267" w14:textId="77777777" w:rsidR="00AC2BA5" w:rsidRDefault="00AC2BA5" w:rsidP="008E4596"/>
    <w:p w14:paraId="508472F6" w14:textId="77777777" w:rsidR="00AC2BA5" w:rsidRDefault="00AC2BA5" w:rsidP="008E4596"/>
    <w:p w14:paraId="043B3464" w14:textId="77777777" w:rsidR="00AC2BA5" w:rsidRDefault="00AC2BA5" w:rsidP="008E4596"/>
    <w:p w14:paraId="6E559ED1" w14:textId="77777777" w:rsidR="00AC2BA5" w:rsidRDefault="00AC2BA5" w:rsidP="008E4596"/>
    <w:p w14:paraId="65BAA47F" w14:textId="77777777" w:rsidR="00AC2BA5" w:rsidRDefault="00AC2BA5" w:rsidP="008E4596"/>
    <w:p w14:paraId="44457D9E" w14:textId="77777777" w:rsidR="00AC2BA5" w:rsidRDefault="00AC2BA5" w:rsidP="008E4596"/>
    <w:p w14:paraId="38F0FC4D" w14:textId="77777777" w:rsidR="00AC2BA5" w:rsidRDefault="00AC2BA5" w:rsidP="008E4596"/>
    <w:p w14:paraId="100BF104" w14:textId="77777777" w:rsidR="00AC2BA5" w:rsidRDefault="00AC2BA5" w:rsidP="008E4596"/>
    <w:p w14:paraId="3529CE2B" w14:textId="77777777" w:rsidR="00AC2BA5" w:rsidRDefault="00AC2BA5" w:rsidP="008E4596"/>
    <w:p w14:paraId="1FD70570" w14:textId="77777777" w:rsidR="00AC2BA5" w:rsidRDefault="00AC2BA5" w:rsidP="008E4596"/>
    <w:p w14:paraId="16F86DE9" w14:textId="77777777" w:rsidR="00AC2BA5" w:rsidRDefault="00AC2BA5" w:rsidP="008E4596"/>
    <w:p w14:paraId="539D3D6A" w14:textId="77777777" w:rsidR="00AC2BA5" w:rsidRDefault="00AC2BA5" w:rsidP="008E4596"/>
    <w:p w14:paraId="5249E712" w14:textId="77777777" w:rsidR="00AC2BA5" w:rsidRDefault="00AC2BA5" w:rsidP="008E4596"/>
    <w:p w14:paraId="78327607" w14:textId="77777777" w:rsidR="00AC2BA5" w:rsidRDefault="00AC2BA5" w:rsidP="008E4596"/>
    <w:p w14:paraId="42E6D83D" w14:textId="77777777" w:rsidR="00AC2BA5" w:rsidRDefault="00AC2BA5" w:rsidP="008E4596"/>
    <w:p w14:paraId="2D027301" w14:textId="77777777" w:rsidR="00AC2BA5" w:rsidRDefault="00AC2BA5" w:rsidP="008E4596"/>
    <w:p w14:paraId="5202B4D8" w14:textId="77777777" w:rsidR="00AC2BA5" w:rsidRDefault="00AC2BA5" w:rsidP="008E4596"/>
    <w:p w14:paraId="4CE0A73F" w14:textId="70333E90" w:rsidR="00AC2BA5" w:rsidRDefault="005910B4" w:rsidP="008E459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6DA78E6A">
                <wp:simplePos x="0" y="0"/>
                <wp:positionH relativeFrom="margin">
                  <wp:align>center</wp:align>
                </wp:positionH>
                <wp:positionV relativeFrom="paragraph">
                  <wp:posOffset>26924</wp:posOffset>
                </wp:positionV>
                <wp:extent cx="4975860" cy="2105660"/>
                <wp:effectExtent l="0" t="0" r="15240" b="27940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5860" cy="2105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D1149" id="Rectangle à coins arrondis 3" o:spid="_x0000_s1026" style="position:absolute;margin-left:0;margin-top:2.1pt;width:391.8pt;height:165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" fillcolor="#4f81bd">
                <v:fill color2="#dce6f2" focusposition=".5,.5" focussize="" focus="100%" type="gradientRadial"/>
                <w10:wrap anchorx="margin"/>
              </v:roundrect>
            </w:pict>
          </mc:Fallback>
        </mc:AlternateContent>
      </w:r>
    </w:p>
    <w:p w14:paraId="617D017D" w14:textId="7C3DF6D5" w:rsidR="00AC2BA5" w:rsidRDefault="00AC2BA5" w:rsidP="008E4596"/>
    <w:p w14:paraId="13AEFDF1" w14:textId="77777777" w:rsidR="00AC2BA5" w:rsidRDefault="00AC2BA5" w:rsidP="008E4596"/>
    <w:p w14:paraId="3B50BEBF" w14:textId="14C21C29" w:rsidR="00AC2BA5" w:rsidRDefault="00AC2BA5" w:rsidP="008E4596"/>
    <w:p w14:paraId="23B28812" w14:textId="77777777" w:rsidR="00AC2BA5" w:rsidRDefault="00AC2BA5" w:rsidP="008E4596"/>
    <w:p w14:paraId="131AD67C" w14:textId="74CB1E44" w:rsidR="00AC2BA5" w:rsidRDefault="00AC2BA5" w:rsidP="008E4596"/>
    <w:p w14:paraId="07A31284" w14:textId="77777777" w:rsidR="00AC2BA5" w:rsidRDefault="00AC2BA5" w:rsidP="008E4596"/>
    <w:p w14:paraId="1609FFAA" w14:textId="247C07F6" w:rsidR="00AC2BA5" w:rsidRDefault="00AC2BA5" w:rsidP="008E4596"/>
    <w:p w14:paraId="18A1C898" w14:textId="1F43FFCA" w:rsidR="00AC2BA5" w:rsidRDefault="00AC2BA5" w:rsidP="008E4596"/>
    <w:p w14:paraId="5851E8C0" w14:textId="77777777" w:rsidR="005910B4" w:rsidRDefault="005910B4" w:rsidP="008E4596"/>
    <w:p w14:paraId="11992CAA" w14:textId="77777777" w:rsidR="00AC2BA5" w:rsidRDefault="00AC2BA5" w:rsidP="008E4596"/>
    <w:p w14:paraId="3C532723" w14:textId="031AB139" w:rsidR="00AC2BA5" w:rsidRDefault="00AC2BA5" w:rsidP="008E4596"/>
    <w:p w14:paraId="5D113817" w14:textId="746013F7" w:rsidR="00AC2BA5" w:rsidRDefault="00AC2BA5" w:rsidP="008E4596"/>
    <w:p w14:paraId="78A1A40B" w14:textId="77777777" w:rsidR="00AC2BA5" w:rsidRDefault="00AC2BA5" w:rsidP="008E4596"/>
    <w:p w14:paraId="6C1F2418" w14:textId="77777777" w:rsidR="00AC2BA5" w:rsidRPr="008E4596" w:rsidRDefault="00AC2BA5" w:rsidP="008E4596"/>
    <w:sectPr w:rsidR="00AC2BA5" w:rsidRPr="008E4596" w:rsidSect="005910B4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C39C0" w14:textId="77777777" w:rsidR="00F20451" w:rsidRDefault="00F20451" w:rsidP="00B8645F">
      <w:pPr>
        <w:spacing w:after="0" w:line="240" w:lineRule="auto"/>
      </w:pPr>
      <w:r>
        <w:separator/>
      </w:r>
    </w:p>
  </w:endnote>
  <w:endnote w:type="continuationSeparator" w:id="0">
    <w:p w14:paraId="2DC590F8" w14:textId="77777777" w:rsidR="00F20451" w:rsidRDefault="00F20451" w:rsidP="00B8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C2BA5" w14:paraId="2CB5F5C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6E24D22EB4CE4054BCEE8EA91F813B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60B9991" w14:textId="2CF06436" w:rsidR="00AC2BA5" w:rsidRDefault="00AC2BA5" w:rsidP="00AC2BA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Annee universitaire 2023 - 2024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60F1C1B" w14:textId="77777777" w:rsidR="00AC2BA5" w:rsidRDefault="00AC2BA5">
          <w:pPr>
            <w:pStyle w:val="Pieddepage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407B97">
            <w:rPr>
              <w:noProof/>
              <w:color w:val="FFFFFF" w:themeColor="background1"/>
            </w:rPr>
            <w:t>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21882C0" w14:textId="77777777" w:rsidR="00AC2BA5" w:rsidRDefault="00AC2B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175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5A895" w14:textId="77777777" w:rsidR="00C66B23" w:rsidRDefault="00C66B23">
        <w:pPr>
          <w:pStyle w:val="Pieddepage"/>
          <w:jc w:val="right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4F716001" w14:textId="77777777" w:rsidR="00C66B23" w:rsidRDefault="00C66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419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61142" w14:textId="77777777" w:rsidR="00A0625D" w:rsidRDefault="00A0625D">
        <w:pPr>
          <w:pStyle w:val="Pieddepage"/>
          <w:jc w:val="right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407B97">
          <w:rPr>
            <w:noProof/>
            <w:lang w:bidi="fr-FR"/>
          </w:rPr>
          <w:t>7</w:t>
        </w:r>
        <w:r>
          <w:rPr>
            <w:noProof/>
            <w:lang w:bidi="fr-FR"/>
          </w:rPr>
          <w:fldChar w:fldCharType="end"/>
        </w:r>
      </w:p>
    </w:sdtContent>
  </w:sdt>
  <w:p w14:paraId="2B30CB33" w14:textId="77777777" w:rsidR="00505FF9" w:rsidRDefault="00505F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D94A4" w14:textId="77777777" w:rsidR="00F20451" w:rsidRDefault="00F20451" w:rsidP="00B8645F">
      <w:pPr>
        <w:spacing w:after="0" w:line="240" w:lineRule="auto"/>
      </w:pPr>
      <w:r>
        <w:separator/>
      </w:r>
    </w:p>
  </w:footnote>
  <w:footnote w:type="continuationSeparator" w:id="0">
    <w:p w14:paraId="772E9F52" w14:textId="77777777" w:rsidR="00F20451" w:rsidRDefault="00F20451" w:rsidP="00B86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61"/>
    <w:rsid w:val="00002DD0"/>
    <w:rsid w:val="00010610"/>
    <w:rsid w:val="0007402C"/>
    <w:rsid w:val="000A7ED3"/>
    <w:rsid w:val="000D38C3"/>
    <w:rsid w:val="000F1BAD"/>
    <w:rsid w:val="001830F0"/>
    <w:rsid w:val="001B061D"/>
    <w:rsid w:val="001B62C6"/>
    <w:rsid w:val="001F74F8"/>
    <w:rsid w:val="002619A0"/>
    <w:rsid w:val="00276F66"/>
    <w:rsid w:val="00283D0C"/>
    <w:rsid w:val="002A71B7"/>
    <w:rsid w:val="002F4F97"/>
    <w:rsid w:val="002F59EC"/>
    <w:rsid w:val="003E4767"/>
    <w:rsid w:val="00407B97"/>
    <w:rsid w:val="0041147B"/>
    <w:rsid w:val="004F050C"/>
    <w:rsid w:val="004F20C8"/>
    <w:rsid w:val="00505FF9"/>
    <w:rsid w:val="00511C7C"/>
    <w:rsid w:val="0055261F"/>
    <w:rsid w:val="00564636"/>
    <w:rsid w:val="005910B4"/>
    <w:rsid w:val="005E1570"/>
    <w:rsid w:val="00614FD9"/>
    <w:rsid w:val="0066771D"/>
    <w:rsid w:val="006D5BF0"/>
    <w:rsid w:val="006D7D64"/>
    <w:rsid w:val="006E2040"/>
    <w:rsid w:val="006F5ECF"/>
    <w:rsid w:val="007113C1"/>
    <w:rsid w:val="00740A09"/>
    <w:rsid w:val="0075472F"/>
    <w:rsid w:val="007C57DD"/>
    <w:rsid w:val="007E0A2B"/>
    <w:rsid w:val="007E2345"/>
    <w:rsid w:val="008640D7"/>
    <w:rsid w:val="008E4596"/>
    <w:rsid w:val="00910B31"/>
    <w:rsid w:val="00936010"/>
    <w:rsid w:val="00975CBD"/>
    <w:rsid w:val="00A0625D"/>
    <w:rsid w:val="00A10E61"/>
    <w:rsid w:val="00A11CBB"/>
    <w:rsid w:val="00A51DD4"/>
    <w:rsid w:val="00AA6259"/>
    <w:rsid w:val="00AA6BD8"/>
    <w:rsid w:val="00AA7204"/>
    <w:rsid w:val="00AC0A73"/>
    <w:rsid w:val="00AC2BA5"/>
    <w:rsid w:val="00B8645F"/>
    <w:rsid w:val="00C14797"/>
    <w:rsid w:val="00C34125"/>
    <w:rsid w:val="00C42E2F"/>
    <w:rsid w:val="00C66B23"/>
    <w:rsid w:val="00C77CCC"/>
    <w:rsid w:val="00C84002"/>
    <w:rsid w:val="00C85B9F"/>
    <w:rsid w:val="00C90D13"/>
    <w:rsid w:val="00D30A36"/>
    <w:rsid w:val="00D4520B"/>
    <w:rsid w:val="00D5606F"/>
    <w:rsid w:val="00D77433"/>
    <w:rsid w:val="00D82C71"/>
    <w:rsid w:val="00DC31E9"/>
    <w:rsid w:val="00DC7A30"/>
    <w:rsid w:val="00DF21F1"/>
    <w:rsid w:val="00E62D59"/>
    <w:rsid w:val="00E85292"/>
    <w:rsid w:val="00EB092D"/>
    <w:rsid w:val="00EE08AE"/>
    <w:rsid w:val="00EE30C4"/>
    <w:rsid w:val="00F20451"/>
    <w:rsid w:val="00F6202E"/>
    <w:rsid w:val="00FD1A0E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B14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45F"/>
  </w:style>
  <w:style w:type="paragraph" w:styleId="Pieddepage">
    <w:name w:val="footer"/>
    <w:basedOn w:val="Normal"/>
    <w:link w:val="PieddepageCar"/>
    <w:uiPriority w:val="99"/>
    <w:unhideWhenUsed/>
    <w:rsid w:val="00B8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45F"/>
  </w:style>
  <w:style w:type="paragraph" w:styleId="Titre">
    <w:name w:val="Title"/>
    <w:basedOn w:val="Normal"/>
    <w:next w:val="Normal"/>
    <w:link w:val="TitreCar"/>
    <w:uiPriority w:val="10"/>
    <w:qFormat/>
    <w:rsid w:val="008E4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\AppData\Roaming\Microsoft\Templates\Num&#233;rotation%20Page%20de%20garde%20recto%20verso%20(b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24D22EB4CE4054BCEE8EA91F813B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4B51AF-1CDA-446D-8A48-27FB2424D589}"/>
      </w:docPartPr>
      <w:docPartBody>
        <w:p w:rsidR="00000000" w:rsidRDefault="000B78D0" w:rsidP="000B78D0">
          <w:pPr>
            <w:pStyle w:val="6E24D22EB4CE4054BCEE8EA91F813BDB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D0"/>
    <w:rsid w:val="000B78D0"/>
    <w:rsid w:val="009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24D22EB4CE4054BCEE8EA91F813BDB">
    <w:name w:val="6E24D22EB4CE4054BCEE8EA91F813BDB"/>
    <w:rsid w:val="000B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1741-C655-4FE6-9604-12E0DB157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0EC2FA-DE8C-4C1C-AB47-5B36D911E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B6034-9F14-41B2-A3C3-7C84AB49C5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692B850-643C-4B2C-AEA1-E0F640C1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Numérotation Page de garde recto verso (bas)</Template>
  <TotalTime>0</TotalTime>
  <Pages>8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2024-04-04T05:27:00Z</dcterms:created>
  <dcterms:modified xsi:type="dcterms:W3CDTF">2024-04-21T20:01:00Z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</Properties>
</file>